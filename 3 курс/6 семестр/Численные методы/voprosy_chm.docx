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8BE88" w14:textId="414EE6C8" w:rsidR="00A7404C" w:rsidRPr="00A7404C" w:rsidRDefault="00A7404C" w:rsidP="00A74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04C"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A7404C">
        <w:rPr>
          <w:rFonts w:ascii="Times New Roman" w:hAnsi="Times New Roman" w:cs="Times New Roman"/>
          <w:b/>
          <w:sz w:val="28"/>
          <w:szCs w:val="28"/>
        </w:rPr>
        <w:t>огрешност</w:t>
      </w:r>
      <w:r>
        <w:rPr>
          <w:rFonts w:ascii="Times New Roman" w:hAnsi="Times New Roman" w:cs="Times New Roman"/>
          <w:b/>
          <w:sz w:val="28"/>
          <w:szCs w:val="28"/>
        </w:rPr>
        <w:t>ь</w:t>
      </w:r>
      <w:r w:rsidRPr="00A7404C">
        <w:rPr>
          <w:rFonts w:ascii="Times New Roman" w:hAnsi="Times New Roman" w:cs="Times New Roman"/>
          <w:b/>
          <w:sz w:val="28"/>
          <w:szCs w:val="28"/>
        </w:rPr>
        <w:t>. Численное решение систем уравнений</w:t>
      </w:r>
    </w:p>
    <w:p w14:paraId="2185F189" w14:textId="77777777" w:rsidR="00A7404C" w:rsidRDefault="00A7404C" w:rsidP="00A74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79671" w14:textId="31F8DEB4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Какая связь между абсолютной и относительной погрешностями?</w:t>
      </w:r>
    </w:p>
    <w:p w14:paraId="47544CCC" w14:textId="1C00C212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погрешность суммы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+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6238FAC6" w14:textId="0CF58AAF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=0,03 записано в верных знаках. Чему равна абсолютная погрешность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420960D6" w14:textId="465080CC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погрешность произведения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*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7FA6F966" w14:textId="0BA925A7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ограничения накладываются на коэффициенты в схеме Горнера?</w:t>
      </w:r>
    </w:p>
    <w:p w14:paraId="09B62CA8" w14:textId="3BB62B66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существуют методы решения алгебраических уравнений?</w:t>
      </w:r>
    </w:p>
    <w:p w14:paraId="623FEB9F" w14:textId="3700FC2B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Комбинированный метод решения алгебраических уравнений включает в себя методы…</w:t>
      </w:r>
    </w:p>
    <w:p w14:paraId="52364D5D" w14:textId="5C97A474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существуют точные методы решения СЛАУ?</w:t>
      </w:r>
    </w:p>
    <w:p w14:paraId="1F0F22A5" w14:textId="707D3C2F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существуют приближенные методы решения СЛАУ?</w:t>
      </w:r>
    </w:p>
    <w:p w14:paraId="078E01EB" w14:textId="3025201E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Какое достаточное условие сходимости метода итерации решения СЛАУ с матрицей α?</w:t>
      </w:r>
    </w:p>
    <w:p w14:paraId="53BAAC4C" w14:textId="53871C9D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При каком условии заканчивается процесс итераций?</w:t>
      </w:r>
    </w:p>
    <w:p w14:paraId="786B2103" w14:textId="5F2B5402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 выглядит матрица Якоби?</w:t>
      </w:r>
    </w:p>
    <w:p w14:paraId="2E711ABF" w14:textId="7FA5F523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Общая формула погрешности имеет вид…</w:t>
      </w:r>
    </w:p>
    <w:p w14:paraId="30DD200A" w14:textId="00097574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Какое равенство точнее?</w:t>
      </w:r>
    </w:p>
    <w:p w14:paraId="23AF4F42" w14:textId="727F122F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В каком случае на отрезке [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,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] есть корень?</w:t>
      </w:r>
    </w:p>
    <w:p w14:paraId="0B3FA7F9" w14:textId="60BB43F7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погрешность возведения в степень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^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79536E72" w14:textId="64EBF4E2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погрешность частного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/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7FD74FBB" w14:textId="5AC1BD81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погрешность разности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-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15E2D89F" w14:textId="6D71FF37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=0,002 записано в верных знаках. Чему равна абсолютная погрешность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43F13343" w14:textId="2D54B3EB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Формула подсчета неизвестных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E5850">
        <w:rPr>
          <w:rFonts w:ascii="Times New Roman" w:hAnsi="Times New Roman" w:cs="Times New Roman"/>
          <w:sz w:val="28"/>
          <w:szCs w:val="28"/>
        </w:rPr>
        <w:t xml:space="preserve"> по методу </w:t>
      </w:r>
      <w:proofErr w:type="spellStart"/>
      <w:r w:rsidRPr="000E5850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0E5850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14:paraId="4A987D61" w14:textId="2F7E9B49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Для чего используется метод Гаусса?</w:t>
      </w:r>
    </w:p>
    <w:p w14:paraId="5AE113F7" w14:textId="5FEF6B5B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 какому виду должна быть приведена СЛУ для решения методом итерации?</w:t>
      </w:r>
    </w:p>
    <w:p w14:paraId="703690DB" w14:textId="2ACBBD76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 находится первоначальное приближение для решения систем нелинейных уравнений?</w:t>
      </w:r>
    </w:p>
    <w:p w14:paraId="61295797" w14:textId="5EB67429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относительная погрешность числа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1, если его абсолютная погрешность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0,1?</w:t>
      </w:r>
    </w:p>
    <w:p w14:paraId="4EBC37DE" w14:textId="332A7B1E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абсолютная погрешность числа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1, если его относительная погрешность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0,1?</w:t>
      </w:r>
    </w:p>
    <w:p w14:paraId="34F35410" w14:textId="00D31B28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Чему равна погрешность Δ(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+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0E5850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0E5850">
        <w:rPr>
          <w:rFonts w:ascii="Times New Roman" w:hAnsi="Times New Roman" w:cs="Times New Roman"/>
          <w:sz w:val="28"/>
          <w:szCs w:val="28"/>
        </w:rPr>
        <w:t xml:space="preserve"> а = 3,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4,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0,4?</w:t>
      </w:r>
    </w:p>
    <w:p w14:paraId="36D55410" w14:textId="060422A9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Чему равна погрешность δ(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>*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0E5850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0E5850">
        <w:rPr>
          <w:rFonts w:ascii="Times New Roman" w:hAnsi="Times New Roman" w:cs="Times New Roman"/>
          <w:sz w:val="28"/>
          <w:szCs w:val="28"/>
        </w:rPr>
        <w:t xml:space="preserve"> а = 3,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4,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0,4?</w:t>
      </w:r>
    </w:p>
    <w:p w14:paraId="21FD22DC" w14:textId="3EDBB8F8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Какое достаточное условие сходимости метода Зейделя решения СЛАУ с матрицей α?</w:t>
      </w:r>
    </w:p>
    <w:p w14:paraId="1BCDC19E" w14:textId="520FCFFA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В чем отличие метода Зейделя от метода итерации?</w:t>
      </w:r>
    </w:p>
    <w:p w14:paraId="5025B145" w14:textId="29B45ABD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В чем </w:t>
      </w:r>
      <w:r w:rsidR="00986E50" w:rsidRPr="000E5850">
        <w:rPr>
          <w:rFonts w:ascii="Times New Roman" w:hAnsi="Times New Roman" w:cs="Times New Roman"/>
          <w:sz w:val="28"/>
          <w:szCs w:val="28"/>
        </w:rPr>
        <w:t>недостаток</w:t>
      </w:r>
      <w:r w:rsidRPr="000E58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5850">
        <w:rPr>
          <w:rFonts w:ascii="Times New Roman" w:hAnsi="Times New Roman" w:cs="Times New Roman"/>
          <w:sz w:val="28"/>
          <w:szCs w:val="28"/>
        </w:rPr>
        <w:t>метода Ньютона решения систем нелинейных уравнений</w:t>
      </w:r>
      <w:proofErr w:type="gramEnd"/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3466715A" w14:textId="4D30AF10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Какой из методов решения СЛУ требует меньше времени вычислений</w:t>
      </w:r>
      <w:r w:rsidR="00986E50" w:rsidRPr="000E5850">
        <w:rPr>
          <w:rFonts w:ascii="Times New Roman" w:hAnsi="Times New Roman" w:cs="Times New Roman"/>
          <w:sz w:val="28"/>
          <w:szCs w:val="28"/>
        </w:rPr>
        <w:t xml:space="preserve"> при больших размерностях матриц</w:t>
      </w:r>
      <w:r w:rsidRPr="000E5850">
        <w:rPr>
          <w:rFonts w:ascii="Times New Roman" w:hAnsi="Times New Roman" w:cs="Times New Roman"/>
          <w:sz w:val="28"/>
          <w:szCs w:val="28"/>
        </w:rPr>
        <w:t>?</w:t>
      </w:r>
    </w:p>
    <w:p w14:paraId="2F05C0C8" w14:textId="215202B2" w:rsidR="00A7404C" w:rsidRPr="000E5850" w:rsidRDefault="00A7404C" w:rsidP="00A7404C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Какой из методов решения СЛУ дает наибольшую точность вычислений?</w:t>
      </w:r>
    </w:p>
    <w:p w14:paraId="0AC1786C" w14:textId="653A39D7" w:rsidR="00A7404C" w:rsidRPr="000E5850" w:rsidRDefault="00A7404C" w:rsidP="000E5850">
      <w:pPr>
        <w:pStyle w:val="af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 какому виду должна быть приведена система нелинейных уравнений для решения методом итерации?</w:t>
      </w:r>
    </w:p>
    <w:p w14:paraId="7F8A30C4" w14:textId="77777777" w:rsidR="00A7404C" w:rsidRDefault="00A7404C" w:rsidP="00A74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E3556" w14:textId="77777777" w:rsidR="000E5850" w:rsidRDefault="000E5850" w:rsidP="00A74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DBB79" w14:textId="572D2BFC" w:rsidR="00A7404C" w:rsidRDefault="00A7404C" w:rsidP="00A74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E50">
        <w:rPr>
          <w:rFonts w:ascii="Times New Roman" w:hAnsi="Times New Roman" w:cs="Times New Roman"/>
          <w:b/>
          <w:sz w:val="28"/>
          <w:szCs w:val="28"/>
        </w:rPr>
        <w:lastRenderedPageBreak/>
        <w:t>Тема 2.</w:t>
      </w:r>
      <w:r w:rsidR="00986E50" w:rsidRPr="00986E50">
        <w:rPr>
          <w:rFonts w:ascii="Times New Roman" w:hAnsi="Times New Roman" w:cs="Times New Roman"/>
          <w:b/>
          <w:sz w:val="28"/>
          <w:szCs w:val="28"/>
        </w:rPr>
        <w:t xml:space="preserve"> Численное дифференцирование и интегрирование функций</w:t>
      </w:r>
    </w:p>
    <w:p w14:paraId="7AFD4EAA" w14:textId="77777777" w:rsidR="00986E50" w:rsidRPr="00986E50" w:rsidRDefault="00986E50" w:rsidP="00A74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0FABE" w14:textId="079119CF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Интерполирование – это…</w:t>
      </w:r>
    </w:p>
    <w:p w14:paraId="32FCF9DF" w14:textId="6497CD73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Конечная разность задается по формуле …</w:t>
      </w:r>
    </w:p>
    <w:p w14:paraId="02A7C769" w14:textId="2EB197E9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первая конечная разность полинома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) =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– 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1?</w:t>
      </w:r>
    </w:p>
    <w:p w14:paraId="78923E6D" w14:textId="6E1D8508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вторая конечная разность полинома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) =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– 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1?</w:t>
      </w:r>
    </w:p>
    <w:p w14:paraId="6721950D" w14:textId="7D85775E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бывают таблицы разностей?</w:t>
      </w:r>
    </w:p>
    <w:p w14:paraId="2C581ACF" w14:textId="04414DE8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Формула обобщенной степени имеет вид …</w:t>
      </w:r>
    </w:p>
    <w:p w14:paraId="0A40A543" w14:textId="58568164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Найти вторую обобщенную степень числа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=3 при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1ACDA39" w14:textId="09AEB771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Для каких узлов применяется интерполяционная формула Ньютона?</w:t>
      </w:r>
    </w:p>
    <w:p w14:paraId="3AD9CF23" w14:textId="0EC022ED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Для каких узлов применяется интерполяционная формула Лагранжа?</w:t>
      </w:r>
    </w:p>
    <w:p w14:paraId="159A3712" w14:textId="7C088C66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Первая интерполяционная формула Ньютона применяется для интерполирования …</w:t>
      </w:r>
    </w:p>
    <w:p w14:paraId="67E5D6E9" w14:textId="6EFF2EFF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Вторая интерполяционная формула Ньютона применяется для интерполирования …</w:t>
      </w:r>
    </w:p>
    <w:p w14:paraId="4D62EC45" w14:textId="4EBAD5E9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существуют интерполяционные формулы?</w:t>
      </w:r>
    </w:p>
    <w:p w14:paraId="61FCC269" w14:textId="70AD2D6C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Какие формулы применяются для интерполирования в середине таблицы?</w:t>
      </w:r>
    </w:p>
    <w:p w14:paraId="21AE8CA0" w14:textId="3EB48A03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Каким образом получается интерполяционная формула Стирлинга?</w:t>
      </w:r>
    </w:p>
    <w:p w14:paraId="288BA7A4" w14:textId="2F1F5FA5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На каких формулах основаны формулы численного дифференцирования?</w:t>
      </w:r>
    </w:p>
    <w:p w14:paraId="1FDABFBA" w14:textId="61A50C83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0E5850">
        <w:rPr>
          <w:rFonts w:ascii="Times New Roman" w:hAnsi="Times New Roman" w:cs="Times New Roman"/>
          <w:sz w:val="28"/>
          <w:szCs w:val="28"/>
        </w:rPr>
        <w:t>производных</w:t>
      </w:r>
      <w:proofErr w:type="gramEnd"/>
      <w:r w:rsidRPr="000E5850">
        <w:rPr>
          <w:rFonts w:ascii="Times New Roman" w:hAnsi="Times New Roman" w:cs="Times New Roman"/>
          <w:sz w:val="28"/>
          <w:szCs w:val="28"/>
        </w:rPr>
        <w:t xml:space="preserve"> какой степени можно проводить численное дифференцирование?</w:t>
      </w:r>
    </w:p>
    <w:p w14:paraId="364A0DC7" w14:textId="13DDFA0C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Численное интегрирование производится по формулам …</w:t>
      </w:r>
    </w:p>
    <w:p w14:paraId="0C70ADDD" w14:textId="45CE6CE2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 выглядит формула трапеций для численного интегрирования?</w:t>
      </w:r>
    </w:p>
    <w:p w14:paraId="7B8221EA" w14:textId="1B3401BB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 чему приводит плохой выбор узлов интерполирования?</w:t>
      </w:r>
    </w:p>
    <w:p w14:paraId="7AB29D11" w14:textId="35331E6D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 чему ведет интерполирование вне пределов заданной таблицы?</w:t>
      </w:r>
    </w:p>
    <w:p w14:paraId="48D84DE1" w14:textId="05231DFB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 влияет шаг разбиения отрезка при численном интегрировании на точность решения?</w:t>
      </w:r>
    </w:p>
    <w:p w14:paraId="76F3B001" w14:textId="2F41EC9E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Как влияет шаг разбиения отрезка при численном интегрировании на скорость вычислений?</w:t>
      </w:r>
    </w:p>
    <w:p w14:paraId="28A7E314" w14:textId="0F1F395A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Найти вторую обобщенную степень числа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=3 при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79B92A17" w14:textId="3BE7DDE7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Найти вторую обобщенную степень числа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=3 при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6EF731B4" w14:textId="4938C733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Найти значение интеграла для подынтегральной функции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>) = 2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на отрезке [1,2] с шагом разбиения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5850">
        <w:rPr>
          <w:rFonts w:ascii="Times New Roman" w:hAnsi="Times New Roman" w:cs="Times New Roman"/>
          <w:sz w:val="28"/>
          <w:szCs w:val="28"/>
        </w:rPr>
        <w:t>=1 по формуле трапеций.</w:t>
      </w:r>
    </w:p>
    <w:p w14:paraId="7579F07A" w14:textId="223ED907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Найти значение интеграла для подынтегральной функции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) =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на отрезке [1,2] с шагом разбиения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5850">
        <w:rPr>
          <w:rFonts w:ascii="Times New Roman" w:hAnsi="Times New Roman" w:cs="Times New Roman"/>
          <w:sz w:val="28"/>
          <w:szCs w:val="28"/>
        </w:rPr>
        <w:t>=1 по формуле трапеций.</w:t>
      </w:r>
    </w:p>
    <w:p w14:paraId="522384AB" w14:textId="6018B1CA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>Обратная задача интерполирования – это …</w:t>
      </w:r>
    </w:p>
    <w:p w14:paraId="7EA5FAD5" w14:textId="2E6980D4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Какие интерполяционные формулы используются для </w:t>
      </w:r>
      <w:proofErr w:type="spellStart"/>
      <w:r w:rsidRPr="000E5850">
        <w:rPr>
          <w:rFonts w:ascii="Times New Roman" w:hAnsi="Times New Roman" w:cs="Times New Roman"/>
          <w:sz w:val="28"/>
          <w:szCs w:val="28"/>
        </w:rPr>
        <w:t>неравноотстоящих</w:t>
      </w:r>
      <w:proofErr w:type="spellEnd"/>
      <w:r w:rsidRPr="000E5850">
        <w:rPr>
          <w:rFonts w:ascii="Times New Roman" w:hAnsi="Times New Roman" w:cs="Times New Roman"/>
          <w:sz w:val="28"/>
          <w:szCs w:val="28"/>
        </w:rPr>
        <w:t xml:space="preserve"> узлов?</w:t>
      </w:r>
    </w:p>
    <w:p w14:paraId="2CE948E9" w14:textId="208014D1" w:rsidR="00A7404C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вторая конечная разность полинома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>) = 3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– 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1?</w:t>
      </w:r>
    </w:p>
    <w:p w14:paraId="1C665233" w14:textId="04BE087A" w:rsidR="009A276E" w:rsidRPr="000E5850" w:rsidRDefault="00A7404C" w:rsidP="000E5850">
      <w:pPr>
        <w:pStyle w:val="af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850">
        <w:rPr>
          <w:rFonts w:ascii="Times New Roman" w:hAnsi="Times New Roman" w:cs="Times New Roman"/>
          <w:sz w:val="28"/>
          <w:szCs w:val="28"/>
        </w:rPr>
        <w:t xml:space="preserve">Чему равна первая конечная разность </w:t>
      </w:r>
      <w:bookmarkStart w:id="0" w:name="_GoBack"/>
      <w:bookmarkEnd w:id="0"/>
      <w:r w:rsidRPr="000E5850">
        <w:rPr>
          <w:rFonts w:ascii="Times New Roman" w:hAnsi="Times New Roman" w:cs="Times New Roman"/>
          <w:sz w:val="28"/>
          <w:szCs w:val="28"/>
        </w:rPr>
        <w:t xml:space="preserve">полинома 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E5850">
        <w:rPr>
          <w:rFonts w:ascii="Times New Roman" w:hAnsi="Times New Roman" w:cs="Times New Roman"/>
          <w:sz w:val="28"/>
          <w:szCs w:val="28"/>
        </w:rPr>
        <w:t>(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>) = 3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– 3, Δ</w:t>
      </w:r>
      <w:r w:rsidRPr="000E58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5850">
        <w:rPr>
          <w:rFonts w:ascii="Times New Roman" w:hAnsi="Times New Roman" w:cs="Times New Roman"/>
          <w:sz w:val="28"/>
          <w:szCs w:val="28"/>
        </w:rPr>
        <w:t xml:space="preserve"> = 1?</w:t>
      </w:r>
    </w:p>
    <w:sectPr w:rsidR="009A276E" w:rsidRPr="000E5850" w:rsidSect="00F25DA8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D57FF" w14:textId="77777777" w:rsidR="00120B13" w:rsidRDefault="00120B13" w:rsidP="00935555">
      <w:pPr>
        <w:spacing w:after="0" w:line="240" w:lineRule="auto"/>
      </w:pPr>
      <w:r>
        <w:separator/>
      </w:r>
    </w:p>
  </w:endnote>
  <w:endnote w:type="continuationSeparator" w:id="0">
    <w:p w14:paraId="7627020B" w14:textId="77777777" w:rsidR="00120B13" w:rsidRDefault="00120B13" w:rsidP="0093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2F75C" w14:textId="77777777" w:rsidR="00120B13" w:rsidRDefault="00120B13" w:rsidP="00935555">
      <w:pPr>
        <w:spacing w:after="0" w:line="240" w:lineRule="auto"/>
      </w:pPr>
      <w:r>
        <w:separator/>
      </w:r>
    </w:p>
  </w:footnote>
  <w:footnote w:type="continuationSeparator" w:id="0">
    <w:p w14:paraId="257C8DE9" w14:textId="77777777" w:rsidR="00120B13" w:rsidRDefault="00120B13" w:rsidP="0093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0E09"/>
    <w:multiLevelType w:val="hybridMultilevel"/>
    <w:tmpl w:val="4E742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4032B"/>
    <w:multiLevelType w:val="hybridMultilevel"/>
    <w:tmpl w:val="9C5C18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D13B2"/>
    <w:multiLevelType w:val="hybridMultilevel"/>
    <w:tmpl w:val="7480B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97"/>
    <w:rsid w:val="00016297"/>
    <w:rsid w:val="000346A7"/>
    <w:rsid w:val="000A3F2A"/>
    <w:rsid w:val="000A667B"/>
    <w:rsid w:val="000B694B"/>
    <w:rsid w:val="000C001E"/>
    <w:rsid w:val="000E5850"/>
    <w:rsid w:val="00120B13"/>
    <w:rsid w:val="00144888"/>
    <w:rsid w:val="00145190"/>
    <w:rsid w:val="00207BD0"/>
    <w:rsid w:val="003112B5"/>
    <w:rsid w:val="003351A0"/>
    <w:rsid w:val="00337C4E"/>
    <w:rsid w:val="00343565"/>
    <w:rsid w:val="00406CD3"/>
    <w:rsid w:val="00472230"/>
    <w:rsid w:val="00472F5D"/>
    <w:rsid w:val="004E4FFC"/>
    <w:rsid w:val="004E56D3"/>
    <w:rsid w:val="004E7013"/>
    <w:rsid w:val="00531089"/>
    <w:rsid w:val="0054670E"/>
    <w:rsid w:val="005C4EE1"/>
    <w:rsid w:val="00672586"/>
    <w:rsid w:val="006950B2"/>
    <w:rsid w:val="0070738C"/>
    <w:rsid w:val="00763984"/>
    <w:rsid w:val="00774223"/>
    <w:rsid w:val="00785095"/>
    <w:rsid w:val="007B071A"/>
    <w:rsid w:val="007D58F8"/>
    <w:rsid w:val="007D75FC"/>
    <w:rsid w:val="00860922"/>
    <w:rsid w:val="008A130A"/>
    <w:rsid w:val="00912578"/>
    <w:rsid w:val="00935555"/>
    <w:rsid w:val="009546D0"/>
    <w:rsid w:val="00986E50"/>
    <w:rsid w:val="00997ED2"/>
    <w:rsid w:val="009A276E"/>
    <w:rsid w:val="009B482E"/>
    <w:rsid w:val="009F7984"/>
    <w:rsid w:val="00A20101"/>
    <w:rsid w:val="00A7404C"/>
    <w:rsid w:val="00AB736B"/>
    <w:rsid w:val="00B036A4"/>
    <w:rsid w:val="00B83B54"/>
    <w:rsid w:val="00BA1A77"/>
    <w:rsid w:val="00BD01F9"/>
    <w:rsid w:val="00C10B20"/>
    <w:rsid w:val="00C75AC5"/>
    <w:rsid w:val="00CB169F"/>
    <w:rsid w:val="00CF4079"/>
    <w:rsid w:val="00D1012A"/>
    <w:rsid w:val="00D6508A"/>
    <w:rsid w:val="00D97C90"/>
    <w:rsid w:val="00DB3BEB"/>
    <w:rsid w:val="00DB54A1"/>
    <w:rsid w:val="00DD754F"/>
    <w:rsid w:val="00DF3477"/>
    <w:rsid w:val="00E01719"/>
    <w:rsid w:val="00E32384"/>
    <w:rsid w:val="00E9427B"/>
    <w:rsid w:val="00EB02F0"/>
    <w:rsid w:val="00EC46A2"/>
    <w:rsid w:val="00ED03CF"/>
    <w:rsid w:val="00F25DA8"/>
    <w:rsid w:val="00F37D46"/>
    <w:rsid w:val="00FA3B1C"/>
    <w:rsid w:val="00FD4F9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82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876B5-449D-41DC-917F-BD0F2C80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zosic</cp:lastModifiedBy>
  <cp:revision>3</cp:revision>
  <dcterms:created xsi:type="dcterms:W3CDTF">2021-06-24T21:30:00Z</dcterms:created>
  <dcterms:modified xsi:type="dcterms:W3CDTF">2021-06-24T21:33:00Z</dcterms:modified>
</cp:coreProperties>
</file>